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BF" w:rsidRPr="00F67D3A" w:rsidRDefault="008E7E0B" w:rsidP="007D5AC1"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-853440</wp:posOffset>
            </wp:positionV>
            <wp:extent cx="7745730" cy="10972800"/>
            <wp:effectExtent l="0" t="0" r="7620" b="0"/>
            <wp:wrapNone/>
            <wp:docPr id="307" name="Picture 30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8E7E0B" w:rsidP="007D5AC1">
      <w:r>
        <w:rPr>
          <w:noProof/>
          <w:color w:val="333333"/>
          <w:lang w:eastAsia="en-US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ge">
                  <wp:posOffset>4343400</wp:posOffset>
                </wp:positionV>
                <wp:extent cx="5257800" cy="14859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F6FD5" w:rsidRPr="0014496E" w:rsidRDefault="0014496E" w:rsidP="009424FF">
                            <w:pPr>
                              <w:pStyle w:val="MyHeadtitle"/>
                              <w:rPr>
                                <w:rFonts w:ascii="Arial Black" w:hAnsi="Arial Black"/>
                                <w:b/>
                                <w:bCs w:val="0"/>
                                <w:sz w:val="66"/>
                                <w:szCs w:val="180"/>
                              </w:rPr>
                            </w:pPr>
                            <w:r w:rsidRPr="0014496E">
                              <w:rPr>
                                <w:rFonts w:ascii="Arial Black" w:hAnsi="Arial Black"/>
                                <w:b/>
                                <w:bCs w:val="0"/>
                                <w:sz w:val="66"/>
                                <w:szCs w:val="180"/>
                              </w:rPr>
                              <w:t xml:space="preserve">Resume Builder </w:t>
                            </w:r>
                          </w:p>
                          <w:p w:rsidR="0014496E" w:rsidRPr="00B82A43" w:rsidRDefault="0014496E" w:rsidP="009424FF">
                            <w:pPr>
                              <w:pStyle w:val="MyHeadtitle"/>
                              <w:rPr>
                                <w:rStyle w:val="sowc"/>
                                <w:rFonts w:ascii="Monotype Corsiva" w:hAnsi="Monotype Corsiva" w:cs="Arabic Typesetting"/>
                                <w:color w:val="0F709A"/>
                                <w:sz w:val="32"/>
                                <w:szCs w:val="14"/>
                              </w:rPr>
                            </w:pPr>
                            <w:r w:rsidRPr="00B82A43">
                              <w:rPr>
                                <w:rFonts w:ascii="Monotype Corsiva" w:hAnsi="Monotype Corsiva" w:cs="Arabic Typesetting"/>
                                <w:sz w:val="32"/>
                                <w:szCs w:val="16"/>
                              </w:rPr>
                              <w:t xml:space="preserve">Build your own resume via this resume maker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pt;margin-top:342pt;width:414pt;height:117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" filled="f" fillcolor="#fffffe" stroked="f" strokecolor="#212120" insetpen="t">
                <v:textbox inset="2.88pt,2.88pt,2.88pt,2.88pt">
                  <w:txbxContent>
                    <w:p w:rsidR="004F6FD5" w:rsidRPr="0014496E" w:rsidRDefault="0014496E" w:rsidP="009424FF">
                      <w:pPr>
                        <w:pStyle w:val="MyHeadtitle"/>
                        <w:rPr>
                          <w:rFonts w:ascii="Arial Black" w:hAnsi="Arial Black"/>
                          <w:b/>
                          <w:bCs w:val="0"/>
                          <w:sz w:val="66"/>
                          <w:szCs w:val="180"/>
                        </w:rPr>
                      </w:pPr>
                      <w:r w:rsidRPr="0014496E">
                        <w:rPr>
                          <w:rFonts w:ascii="Arial Black" w:hAnsi="Arial Black"/>
                          <w:b/>
                          <w:bCs w:val="0"/>
                          <w:sz w:val="66"/>
                          <w:szCs w:val="180"/>
                        </w:rPr>
                        <w:t xml:space="preserve">Resume Builder </w:t>
                      </w:r>
                    </w:p>
                    <w:p w:rsidR="0014496E" w:rsidRPr="00B82A43" w:rsidRDefault="0014496E" w:rsidP="009424FF">
                      <w:pPr>
                        <w:pStyle w:val="MyHeadtitle"/>
                        <w:rPr>
                          <w:rStyle w:val="sowc"/>
                          <w:rFonts w:ascii="Monotype Corsiva" w:hAnsi="Monotype Corsiva" w:cs="Arabic Typesetting"/>
                          <w:color w:val="0F709A"/>
                          <w:sz w:val="32"/>
                          <w:szCs w:val="14"/>
                        </w:rPr>
                      </w:pPr>
                      <w:r w:rsidRPr="00B82A43">
                        <w:rPr>
                          <w:rFonts w:ascii="Monotype Corsiva" w:hAnsi="Monotype Corsiva" w:cs="Arabic Typesetting"/>
                          <w:sz w:val="32"/>
                          <w:szCs w:val="16"/>
                        </w:rPr>
                        <w:t xml:space="preserve">Build your own resume via this resume maker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7D5AC1"/>
    <w:p w:rsidR="004A73BF" w:rsidRPr="00F67D3A" w:rsidRDefault="004A73BF" w:rsidP="00113563">
      <w:pPr>
        <w:ind w:left="1416"/>
      </w:pPr>
    </w:p>
    <w:p w:rsidR="004A73BF" w:rsidRPr="00F67D3A" w:rsidRDefault="00D90810" w:rsidP="007D5AC1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-42718</wp:posOffset>
                </wp:positionV>
                <wp:extent cx="1329978" cy="57496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978" cy="574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810" w:rsidRPr="00D90810" w:rsidRDefault="00FA61C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Proposal</w:t>
                            </w:r>
                            <w:r w:rsidR="00D90810" w:rsidRPr="00D9081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0;margin-top:-3.35pt;width:104.7pt;height:4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" filled="f" stroked="f" strokeweight=".5pt">
                <v:textbox>
                  <w:txbxContent>
                    <w:p w:rsidR="00D90810" w:rsidRPr="00D90810" w:rsidRDefault="00FA61C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Proposal</w:t>
                      </w:r>
                      <w:r w:rsidR="00D90810" w:rsidRPr="00D90810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73BF" w:rsidRPr="00F67D3A" w:rsidRDefault="004A73BF" w:rsidP="007D5AC1"/>
    <w:p w:rsidR="00F0441F" w:rsidRPr="00F67D3A" w:rsidRDefault="00F0441F" w:rsidP="007D5AC1"/>
    <w:bookmarkStart w:id="0" w:name="_GoBack"/>
    <w:bookmarkEnd w:id="0"/>
    <w:p w:rsidR="00F0441F" w:rsidRPr="00F67D3A" w:rsidRDefault="00B1371F" w:rsidP="007D5AC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465E8" wp14:editId="37C62037">
                <wp:simplePos x="0" y="0"/>
                <wp:positionH relativeFrom="column">
                  <wp:posOffset>533400</wp:posOffset>
                </wp:positionH>
                <wp:positionV relativeFrom="paragraph">
                  <wp:posOffset>68580</wp:posOffset>
                </wp:positionV>
                <wp:extent cx="6464300" cy="5715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>The resume is the very first thing that a potential employer encounters regarding an applicant and is used to screen applicants, often followed by an interview. Creating a resume is a bit tedious task for any working professional from any industry. One has to keep it short, simple, and with the latest work experience, and constantly update it over a while.</w:t>
                            </w:r>
                          </w:p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>We will develop a software tool that will auto-generate a nice and properly formatted Resume from the information filled up in a form.</w:t>
                            </w:r>
                          </w:p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>Users just have to fill in the required fields of the form such as educational information, interest, skills, work experience, and so on.</w:t>
                            </w:r>
                          </w:p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>This tool mainly focuses on a format by simply choosing the desired template and giving some necessary details and the resume builder tool will process this raw information into the finished resume easily.</w:t>
                            </w:r>
                          </w:p>
                          <w:p w:rsidR="00113563" w:rsidRPr="00B1371F" w:rsidRDefault="00113563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>It will allow users to log in/sign up and let them create, update, delete, view, and save their resumes in pdf format.</w:t>
                            </w:r>
                          </w:p>
                          <w:p w:rsidR="003A780E" w:rsidRPr="00B1371F" w:rsidRDefault="003A780E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344EC" w:rsidRPr="00B1371F" w:rsidRDefault="001344EC" w:rsidP="00113563">
                            <w:pPr>
                              <w:spacing w:line="36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B1371F">
                              <w:rPr>
                                <w:sz w:val="28"/>
                                <w:szCs w:val="28"/>
                              </w:rPr>
                              <w:t xml:space="preserve">So, we are making this project to help those who what to build their own resume with some of perfectionism. And help </w:t>
                            </w:r>
                            <w:r w:rsidR="003A780E" w:rsidRPr="00B1371F">
                              <w:rPr>
                                <w:sz w:val="28"/>
                                <w:szCs w:val="28"/>
                              </w:rPr>
                              <w:t xml:space="preserve">our colleagues create their resumes via this app.  </w:t>
                            </w:r>
                          </w:p>
                          <w:p w:rsidR="00113563" w:rsidRDefault="00113563" w:rsidP="00113563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65E8" id="Text Box 7" o:spid="_x0000_s1028" type="#_x0000_t202" style="position:absolute;margin-left:42pt;margin-top:5.4pt;width:509pt;height:4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" filled="f" stroked="f" strokeweight=".5pt">
                <v:textbox>
                  <w:txbxContent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>The resume is the very first thing that a potential employer encounters regarding an applicant and is used to screen applicants, often followed by an interview. Creating a resume is a bit tedious task for any working professional from any industry. One has to keep it short, simple, and with the latest work experience, and constantly update it over a while.</w:t>
                      </w:r>
                    </w:p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>We will develop a software tool that will auto-generate a nice and properly formatted Resume from the information filled up in a form.</w:t>
                      </w:r>
                    </w:p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>Users just have to fill in the required fields of the form such as educational information, interest, skills, work experience, and so on.</w:t>
                      </w:r>
                    </w:p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>This tool mainly focuses on a format by simply choosing the desired template and giving some necessary details and the resume builder tool will process this raw information into the finished resume easily.</w:t>
                      </w:r>
                    </w:p>
                    <w:p w:rsidR="00113563" w:rsidRPr="00B1371F" w:rsidRDefault="00113563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>It will allow users to log in/sign up and let them create, update, delete, view, and save their resumes in pdf format.</w:t>
                      </w:r>
                    </w:p>
                    <w:p w:rsidR="003A780E" w:rsidRPr="00B1371F" w:rsidRDefault="003A780E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</w:p>
                    <w:p w:rsidR="001344EC" w:rsidRPr="00B1371F" w:rsidRDefault="001344EC" w:rsidP="00113563">
                      <w:pPr>
                        <w:spacing w:line="36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B1371F">
                        <w:rPr>
                          <w:sz w:val="28"/>
                          <w:szCs w:val="28"/>
                        </w:rPr>
                        <w:t xml:space="preserve">So, we are making this project to help those who what to build their own resume with some of perfectionism. And help </w:t>
                      </w:r>
                      <w:r w:rsidR="003A780E" w:rsidRPr="00B1371F">
                        <w:rPr>
                          <w:sz w:val="28"/>
                          <w:szCs w:val="28"/>
                        </w:rPr>
                        <w:t xml:space="preserve">our colleagues create their resumes via this app.  </w:t>
                      </w:r>
                    </w:p>
                    <w:p w:rsidR="00113563" w:rsidRDefault="00113563" w:rsidP="00113563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664743" w:rsidRPr="00F67D3A" w:rsidRDefault="00664743" w:rsidP="007D5AC1"/>
    <w:p w:rsidR="00664743" w:rsidRPr="00F67D3A" w:rsidRDefault="00664743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5D5995">
      <w:pPr>
        <w:jc w:val="center"/>
      </w:pPr>
    </w:p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F0441F" w:rsidRPr="00F67D3A" w:rsidRDefault="00F0441F" w:rsidP="007D5AC1"/>
    <w:p w:rsidR="00BE34C5" w:rsidRPr="00F67D3A" w:rsidRDefault="00BE34C5" w:rsidP="007D5AC1"/>
    <w:p w:rsidR="00BE34C5" w:rsidRPr="00F67D3A" w:rsidRDefault="00BE34C5" w:rsidP="007D5AC1"/>
    <w:p w:rsidR="00BE34C5" w:rsidRPr="00F67D3A" w:rsidRDefault="00BE34C5" w:rsidP="007D5AC1"/>
    <w:p w:rsidR="00F0441F" w:rsidRPr="00F67D3A" w:rsidRDefault="00F0441F" w:rsidP="007D5AC1"/>
    <w:p w:rsidR="00F0441F" w:rsidRPr="00F67D3A" w:rsidRDefault="00F0441F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F56215" w:rsidP="002D2E2F">
      <w:pPr>
        <w:tabs>
          <w:tab w:val="left" w:pos="9012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A878A" wp14:editId="4B7E8629">
                <wp:simplePos x="0" y="0"/>
                <wp:positionH relativeFrom="column">
                  <wp:posOffset>376555</wp:posOffset>
                </wp:positionH>
                <wp:positionV relativeFrom="paragraph">
                  <wp:posOffset>4445</wp:posOffset>
                </wp:positionV>
                <wp:extent cx="3756660" cy="1652905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0810" w:rsidRPr="00ED2967" w:rsidRDefault="00D90810">
                            <w:pPr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954B6"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Pr="00ED2967"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eam members: </w:t>
                            </w:r>
                            <w:r w:rsidR="00B7304B"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(Golden Down Team)  </w:t>
                            </w:r>
                          </w:p>
                          <w:p w:rsidR="00D90810" w:rsidRPr="00D90810" w:rsidRDefault="00D90810">
                            <w:pPr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</w:p>
                          <w:p w:rsidR="00D90810" w:rsidRPr="00D90810" w:rsidRDefault="00D90810" w:rsidP="00D90810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Esraa</w:t>
                            </w:r>
                            <w:proofErr w:type="spellEnd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Maged</w:t>
                            </w:r>
                            <w:proofErr w:type="spellEnd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7304B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spellStart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Rahma</w:t>
                            </w:r>
                            <w:proofErr w:type="spellEnd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Khaled</w:t>
                            </w:r>
                          </w:p>
                          <w:p w:rsidR="00D90810" w:rsidRPr="00D90810" w:rsidRDefault="00D90810" w:rsidP="00D90810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Sara Samir</w:t>
                            </w:r>
                            <w:r w:rsidR="00B7304B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(</w:t>
                            </w:r>
                            <w:proofErr w:type="gramStart"/>
                            <w:r w:rsidR="00B7304B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Leader)   </w:t>
                            </w:r>
                            <w:proofErr w:type="gramEnd"/>
                            <w:r w:rsidR="00B7304B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spellStart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Habibah</w:t>
                            </w:r>
                            <w:proofErr w:type="spellEnd"/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Mohammed </w:t>
                            </w:r>
                          </w:p>
                          <w:p w:rsidR="00ED2967" w:rsidRDefault="00D90810" w:rsidP="00ED2967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r w:rsidRPr="00D90810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CS_ Sec 1 &amp; </w:t>
                            </w:r>
                            <w:r w:rsidR="00ED2967"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D90810" w:rsidRDefault="00D90810" w:rsidP="00D90810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A878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29.65pt;margin-top:.35pt;width:295.8pt;height:13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" filled="f" stroked="f" strokeweight=".5pt">
                <v:textbox>
                  <w:txbxContent>
                    <w:p w:rsidR="00D90810" w:rsidRPr="00ED2967" w:rsidRDefault="00D90810">
                      <w:pPr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</w:pPr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</w:t>
                      </w:r>
                      <w:r w:rsidR="001954B6"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Pr="00ED2967"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  <w:t xml:space="preserve">eam members: </w:t>
                      </w:r>
                      <w:r w:rsidR="00B7304B"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  <w:t xml:space="preserve">(Golden Down Team)  </w:t>
                      </w:r>
                    </w:p>
                    <w:p w:rsidR="00D90810" w:rsidRPr="00D90810" w:rsidRDefault="00D90810">
                      <w:pPr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</w:p>
                    <w:p w:rsidR="00D90810" w:rsidRPr="00D90810" w:rsidRDefault="00D90810" w:rsidP="00D90810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proofErr w:type="spellStart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Esraa</w:t>
                      </w:r>
                      <w:proofErr w:type="spellEnd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Maged</w:t>
                      </w:r>
                      <w:proofErr w:type="spellEnd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            </w:t>
                      </w:r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</w:t>
                      </w:r>
                      <w:r w:rsidR="00B7304B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    </w:t>
                      </w:r>
                      <w:proofErr w:type="spellStart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Rahma</w:t>
                      </w:r>
                      <w:proofErr w:type="spellEnd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Khaled</w:t>
                      </w:r>
                    </w:p>
                    <w:p w:rsidR="00D90810" w:rsidRPr="00D90810" w:rsidRDefault="00D90810" w:rsidP="00D90810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Sara Samir</w:t>
                      </w:r>
                      <w:r w:rsidR="00B7304B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(</w:t>
                      </w:r>
                      <w:proofErr w:type="gramStart"/>
                      <w:r w:rsidR="00B7304B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Leader)   </w:t>
                      </w:r>
                      <w:proofErr w:type="gramEnd"/>
                      <w:r w:rsidR="00B7304B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     </w:t>
                      </w:r>
                      <w:proofErr w:type="spellStart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Habibah</w:t>
                      </w:r>
                      <w:proofErr w:type="spellEnd"/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Mohammed </w:t>
                      </w:r>
                    </w:p>
                    <w:p w:rsidR="00ED2967" w:rsidRDefault="00D90810" w:rsidP="00ED2967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r w:rsidRPr="00D90810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CS_ Sec 1 &amp; </w:t>
                      </w:r>
                      <w:r w:rsidR="00ED2967"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2</w:t>
                      </w:r>
                    </w:p>
                    <w:p w:rsidR="00D90810" w:rsidRDefault="00D90810" w:rsidP="00D90810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EF39F" wp14:editId="60050AC7">
                <wp:simplePos x="0" y="0"/>
                <wp:positionH relativeFrom="column">
                  <wp:posOffset>5294630</wp:posOffset>
                </wp:positionH>
                <wp:positionV relativeFrom="paragraph">
                  <wp:posOffset>4445</wp:posOffset>
                </wp:positionV>
                <wp:extent cx="2192020" cy="116014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020" cy="11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2967" w:rsidRPr="00ED2967" w:rsidRDefault="00ED2967" w:rsidP="00ED2967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2967">
                              <w:rPr>
                                <w:rFonts w:ascii="Monotype Corsiva" w:hAnsi="Monotype Corsiv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Supervisors: </w:t>
                            </w:r>
                          </w:p>
                          <w:p w:rsidR="00ED2967" w:rsidRDefault="00ED2967" w:rsidP="00ED2967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DR Ahmed Gamal           </w:t>
                            </w:r>
                          </w:p>
                          <w:p w:rsidR="00ED2967" w:rsidRPr="00D90810" w:rsidRDefault="00ED2967" w:rsidP="00ED2967">
                            <w:pPr>
                              <w:spacing w:line="360" w:lineRule="auto"/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>Eng</w:t>
                            </w:r>
                            <w:proofErr w:type="spellEnd"/>
                            <w:r>
                              <w:rPr>
                                <w:rFonts w:ascii="Monotype Corsiva" w:hAnsi="Monotype Corsiva"/>
                                <w:sz w:val="32"/>
                                <w:szCs w:val="32"/>
                              </w:rPr>
                              <w:t xml:space="preserve"> David Kamal </w:t>
                            </w:r>
                          </w:p>
                          <w:p w:rsidR="00ED2967" w:rsidRDefault="00ED29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F39F" id="Text Box 10" o:spid="_x0000_s1030" type="#_x0000_t202" style="position:absolute;margin-left:416.9pt;margin-top:.35pt;width:172.6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" filled="f" stroked="f" strokeweight=".5pt">
                <v:textbox>
                  <w:txbxContent>
                    <w:p w:rsidR="00ED2967" w:rsidRPr="00ED2967" w:rsidRDefault="00ED2967" w:rsidP="00ED2967">
                      <w:pPr>
                        <w:spacing w:line="360" w:lineRule="auto"/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</w:pPr>
                      <w:r w:rsidRPr="00ED2967">
                        <w:rPr>
                          <w:rFonts w:ascii="Monotype Corsiva" w:hAnsi="Monotype Corsiva"/>
                          <w:b/>
                          <w:bCs/>
                          <w:sz w:val="32"/>
                          <w:szCs w:val="32"/>
                        </w:rPr>
                        <w:t xml:space="preserve">Supervisors: </w:t>
                      </w:r>
                    </w:p>
                    <w:p w:rsidR="00ED2967" w:rsidRDefault="00ED2967" w:rsidP="00ED2967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r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DR Ahmed Gamal           </w:t>
                      </w:r>
                    </w:p>
                    <w:p w:rsidR="00ED2967" w:rsidRPr="00D90810" w:rsidRDefault="00ED2967" w:rsidP="00ED2967">
                      <w:pPr>
                        <w:spacing w:line="360" w:lineRule="auto"/>
                        <w:rPr>
                          <w:rFonts w:ascii="Monotype Corsiva" w:hAnsi="Monotype Corsiva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Monotype Corsiva" w:hAnsi="Monotype Corsiva"/>
                          <w:sz w:val="32"/>
                          <w:szCs w:val="32"/>
                        </w:rPr>
                        <w:t>Eng</w:t>
                      </w:r>
                      <w:proofErr w:type="spellEnd"/>
                      <w:r>
                        <w:rPr>
                          <w:rFonts w:ascii="Monotype Corsiva" w:hAnsi="Monotype Corsiva"/>
                          <w:sz w:val="32"/>
                          <w:szCs w:val="32"/>
                        </w:rPr>
                        <w:t xml:space="preserve"> David Kamal </w:t>
                      </w:r>
                    </w:p>
                    <w:p w:rsidR="00ED2967" w:rsidRDefault="00ED2967"/>
                  </w:txbxContent>
                </v:textbox>
              </v:shape>
            </w:pict>
          </mc:Fallback>
        </mc:AlternateContent>
      </w:r>
      <w:r w:rsidR="002D2E2F" w:rsidRPr="00F67D3A">
        <w:tab/>
      </w:r>
    </w:p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F67D3A" w:rsidRDefault="00664743" w:rsidP="007D5AC1"/>
    <w:p w:rsidR="00664743" w:rsidRPr="000A7690" w:rsidRDefault="00664743" w:rsidP="0065314E">
      <w:pPr>
        <w:tabs>
          <w:tab w:val="left" w:pos="3300"/>
        </w:tabs>
        <w:rPr>
          <w:rStyle w:val="sowc"/>
        </w:rPr>
      </w:pPr>
    </w:p>
    <w:sectPr w:rsidR="00664743" w:rsidRPr="000A7690" w:rsidSect="002D2E2F">
      <w:headerReference w:type="default" r:id="rId8"/>
      <w:footerReference w:type="default" r:id="rId9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05B" w:rsidRDefault="007F605B">
      <w:r>
        <w:separator/>
      </w:r>
    </w:p>
  </w:endnote>
  <w:endnote w:type="continuationSeparator" w:id="0">
    <w:p w:rsidR="007F605B" w:rsidRDefault="007F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ambria Math"/>
    <w:charset w:val="00"/>
    <w:family w:val="auto"/>
    <w:pitch w:val="variable"/>
    <w:sig w:usb0="800000AF" w:usb1="40000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41F" w:rsidRPr="00B3059B" w:rsidRDefault="008E7E0B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42047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31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HxK57NZ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FA61C7">
      <w:rPr>
        <w:rFonts w:ascii="Verdana" w:hAnsi="Verdana"/>
        <w:noProof/>
      </w:rPr>
      <w:t>1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:rsidR="002D2E2F" w:rsidRPr="00B3059B" w:rsidRDefault="00B82A43" w:rsidP="00B82A43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  <w:r>
      <w:rPr>
        <w:rFonts w:ascii="Verdana" w:hAnsi="Verdana" w:cs="Arial"/>
        <w:color w:val="000000"/>
      </w:rPr>
      <w:t>Resume Builder</w:t>
    </w:r>
    <w:r w:rsidR="002D2E2F" w:rsidRPr="00B3059B">
      <w:rPr>
        <w:rFonts w:ascii="Verdana" w:hAnsi="Verdana" w:cs="Arial"/>
        <w:color w:val="000000"/>
      </w:rPr>
      <w:br/>
    </w:r>
    <w:r>
      <w:rPr>
        <w:rFonts w:ascii="Verdana" w:hAnsi="Verdana" w:cs="Arial"/>
        <w:color w:val="000000"/>
      </w:rPr>
      <w:t>Golden Down Team,</w:t>
    </w:r>
    <w:r w:rsidR="002D2E2F" w:rsidRPr="00B3059B">
      <w:rPr>
        <w:rFonts w:ascii="Verdana" w:hAnsi="Verdana" w:cs="Arial"/>
        <w:color w:val="000000"/>
      </w:rPr>
      <w:t xml:space="preserve"> </w:t>
    </w:r>
    <w:r>
      <w:rPr>
        <w:rFonts w:ascii="Verdana" w:hAnsi="Verdana" w:cs="Arial"/>
        <w:color w:val="000000"/>
      </w:rPr>
      <w:t xml:space="preserve">Build your own CV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05B" w:rsidRDefault="007F605B">
      <w:r>
        <w:separator/>
      </w:r>
    </w:p>
  </w:footnote>
  <w:footnote w:type="continuationSeparator" w:id="0">
    <w:p w:rsidR="007F605B" w:rsidRDefault="007F6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d24d06,#cd6724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6E"/>
    <w:rsid w:val="0003594A"/>
    <w:rsid w:val="000557AF"/>
    <w:rsid w:val="0005772C"/>
    <w:rsid w:val="000700BE"/>
    <w:rsid w:val="0008305E"/>
    <w:rsid w:val="000A0694"/>
    <w:rsid w:val="000A06FB"/>
    <w:rsid w:val="000A0B9C"/>
    <w:rsid w:val="000A5119"/>
    <w:rsid w:val="000A7690"/>
    <w:rsid w:val="000D287E"/>
    <w:rsid w:val="000D28C5"/>
    <w:rsid w:val="000D42B4"/>
    <w:rsid w:val="001031AE"/>
    <w:rsid w:val="00105DAB"/>
    <w:rsid w:val="00110552"/>
    <w:rsid w:val="00113563"/>
    <w:rsid w:val="00121780"/>
    <w:rsid w:val="001344EC"/>
    <w:rsid w:val="00137852"/>
    <w:rsid w:val="0014496E"/>
    <w:rsid w:val="001511BD"/>
    <w:rsid w:val="001629C6"/>
    <w:rsid w:val="00170756"/>
    <w:rsid w:val="00186BD1"/>
    <w:rsid w:val="001954B6"/>
    <w:rsid w:val="00196281"/>
    <w:rsid w:val="001A17BC"/>
    <w:rsid w:val="001B311B"/>
    <w:rsid w:val="001D37D6"/>
    <w:rsid w:val="001D4728"/>
    <w:rsid w:val="001F17E3"/>
    <w:rsid w:val="00233CCF"/>
    <w:rsid w:val="00245FB0"/>
    <w:rsid w:val="00251B35"/>
    <w:rsid w:val="00277ADB"/>
    <w:rsid w:val="0028061D"/>
    <w:rsid w:val="002810D4"/>
    <w:rsid w:val="002A4F43"/>
    <w:rsid w:val="002D2E2F"/>
    <w:rsid w:val="002D7216"/>
    <w:rsid w:val="00350E63"/>
    <w:rsid w:val="003776DF"/>
    <w:rsid w:val="00395555"/>
    <w:rsid w:val="003A780E"/>
    <w:rsid w:val="003B02D1"/>
    <w:rsid w:val="003B06ED"/>
    <w:rsid w:val="003B29CE"/>
    <w:rsid w:val="003D6202"/>
    <w:rsid w:val="003E46D9"/>
    <w:rsid w:val="003E514C"/>
    <w:rsid w:val="003F320B"/>
    <w:rsid w:val="00400226"/>
    <w:rsid w:val="00401598"/>
    <w:rsid w:val="004248D6"/>
    <w:rsid w:val="004413B9"/>
    <w:rsid w:val="004478A2"/>
    <w:rsid w:val="00456B8A"/>
    <w:rsid w:val="00462184"/>
    <w:rsid w:val="0046341C"/>
    <w:rsid w:val="00464EAF"/>
    <w:rsid w:val="00487531"/>
    <w:rsid w:val="00490C12"/>
    <w:rsid w:val="004A61C2"/>
    <w:rsid w:val="004A73BF"/>
    <w:rsid w:val="004D6307"/>
    <w:rsid w:val="004F173D"/>
    <w:rsid w:val="004F6FD5"/>
    <w:rsid w:val="00514254"/>
    <w:rsid w:val="005312DD"/>
    <w:rsid w:val="00542408"/>
    <w:rsid w:val="005428E2"/>
    <w:rsid w:val="005521D8"/>
    <w:rsid w:val="005659D2"/>
    <w:rsid w:val="005B2F01"/>
    <w:rsid w:val="005D28FC"/>
    <w:rsid w:val="005D4644"/>
    <w:rsid w:val="005D5995"/>
    <w:rsid w:val="005D7A8C"/>
    <w:rsid w:val="005F0D10"/>
    <w:rsid w:val="00613870"/>
    <w:rsid w:val="00620AD1"/>
    <w:rsid w:val="0062270E"/>
    <w:rsid w:val="00651189"/>
    <w:rsid w:val="0065314E"/>
    <w:rsid w:val="0066425C"/>
    <w:rsid w:val="00664743"/>
    <w:rsid w:val="0066658E"/>
    <w:rsid w:val="00670CBA"/>
    <w:rsid w:val="006877B6"/>
    <w:rsid w:val="006B053E"/>
    <w:rsid w:val="00705115"/>
    <w:rsid w:val="00712871"/>
    <w:rsid w:val="00713057"/>
    <w:rsid w:val="00714ED1"/>
    <w:rsid w:val="007208DF"/>
    <w:rsid w:val="00732C66"/>
    <w:rsid w:val="0074259F"/>
    <w:rsid w:val="00785EF6"/>
    <w:rsid w:val="00786C53"/>
    <w:rsid w:val="007C62CF"/>
    <w:rsid w:val="007D088D"/>
    <w:rsid w:val="007D5AC1"/>
    <w:rsid w:val="007F605B"/>
    <w:rsid w:val="00807046"/>
    <w:rsid w:val="008150E1"/>
    <w:rsid w:val="00815DCC"/>
    <w:rsid w:val="00826808"/>
    <w:rsid w:val="00846BFF"/>
    <w:rsid w:val="00861633"/>
    <w:rsid w:val="00861F16"/>
    <w:rsid w:val="008A2396"/>
    <w:rsid w:val="008D5AE9"/>
    <w:rsid w:val="008E7E0B"/>
    <w:rsid w:val="008F6AF1"/>
    <w:rsid w:val="00911927"/>
    <w:rsid w:val="00916CC1"/>
    <w:rsid w:val="00917178"/>
    <w:rsid w:val="009213E1"/>
    <w:rsid w:val="009424FF"/>
    <w:rsid w:val="00957114"/>
    <w:rsid w:val="009C4667"/>
    <w:rsid w:val="009E6C07"/>
    <w:rsid w:val="009F1533"/>
    <w:rsid w:val="00A31FBA"/>
    <w:rsid w:val="00A32C1E"/>
    <w:rsid w:val="00A37E8F"/>
    <w:rsid w:val="00A570C2"/>
    <w:rsid w:val="00A80198"/>
    <w:rsid w:val="00AE631F"/>
    <w:rsid w:val="00AE66E4"/>
    <w:rsid w:val="00AF2790"/>
    <w:rsid w:val="00B1371F"/>
    <w:rsid w:val="00B22718"/>
    <w:rsid w:val="00B23772"/>
    <w:rsid w:val="00B250EE"/>
    <w:rsid w:val="00B267F5"/>
    <w:rsid w:val="00B3059B"/>
    <w:rsid w:val="00B30707"/>
    <w:rsid w:val="00B30918"/>
    <w:rsid w:val="00B62F80"/>
    <w:rsid w:val="00B7304B"/>
    <w:rsid w:val="00B827F7"/>
    <w:rsid w:val="00B82A43"/>
    <w:rsid w:val="00BA797B"/>
    <w:rsid w:val="00BC7C6A"/>
    <w:rsid w:val="00BE34C5"/>
    <w:rsid w:val="00BE612A"/>
    <w:rsid w:val="00BF3930"/>
    <w:rsid w:val="00C21369"/>
    <w:rsid w:val="00C25A3E"/>
    <w:rsid w:val="00C26EE4"/>
    <w:rsid w:val="00C27CCF"/>
    <w:rsid w:val="00C3414C"/>
    <w:rsid w:val="00C3734D"/>
    <w:rsid w:val="00C413DE"/>
    <w:rsid w:val="00C56D4E"/>
    <w:rsid w:val="00C751CB"/>
    <w:rsid w:val="00C875D7"/>
    <w:rsid w:val="00C97628"/>
    <w:rsid w:val="00CA36A0"/>
    <w:rsid w:val="00CB0577"/>
    <w:rsid w:val="00CB074A"/>
    <w:rsid w:val="00CD3768"/>
    <w:rsid w:val="00CD42AA"/>
    <w:rsid w:val="00CD6687"/>
    <w:rsid w:val="00CE1F92"/>
    <w:rsid w:val="00D01B48"/>
    <w:rsid w:val="00D0219C"/>
    <w:rsid w:val="00D12494"/>
    <w:rsid w:val="00D278F8"/>
    <w:rsid w:val="00D3445C"/>
    <w:rsid w:val="00D83470"/>
    <w:rsid w:val="00D90810"/>
    <w:rsid w:val="00DB4667"/>
    <w:rsid w:val="00DB46CD"/>
    <w:rsid w:val="00DB49CD"/>
    <w:rsid w:val="00E06F59"/>
    <w:rsid w:val="00E140AC"/>
    <w:rsid w:val="00E50264"/>
    <w:rsid w:val="00E55666"/>
    <w:rsid w:val="00E9456D"/>
    <w:rsid w:val="00EA07D3"/>
    <w:rsid w:val="00EA264C"/>
    <w:rsid w:val="00EB1FAE"/>
    <w:rsid w:val="00ED2967"/>
    <w:rsid w:val="00F0441F"/>
    <w:rsid w:val="00F331F5"/>
    <w:rsid w:val="00F406CE"/>
    <w:rsid w:val="00F515E5"/>
    <w:rsid w:val="00F56215"/>
    <w:rsid w:val="00F61598"/>
    <w:rsid w:val="00F67D3A"/>
    <w:rsid w:val="00F85424"/>
    <w:rsid w:val="00F902F6"/>
    <w:rsid w:val="00F9296A"/>
    <w:rsid w:val="00F93A18"/>
    <w:rsid w:val="00FA61C7"/>
    <w:rsid w:val="00FA7A4B"/>
    <w:rsid w:val="00FB40E4"/>
    <w:rsid w:val="00FB435D"/>
    <w:rsid w:val="00FD5515"/>
    <w:rsid w:val="00FE506B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4d06,#cd6724,#ddd,#efa82c,#cd9b17,#f7e8c7,#ff8001,#fad431"/>
    </o:shapedefaults>
    <o:shapelayout v:ext="edit">
      <o:idmap v:ext="edit" data="1"/>
    </o:shapelayout>
  </w:shapeDefaults>
  <w:decimalSymbol w:val="."/>
  <w:listSeparator w:val=","/>
  <w14:docId w14:val="67B5D383"/>
  <w15:docId w15:val="{451FB896-DDEE-48D6-BC3A-27D4BA3C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B311B"/>
    <w:rPr>
      <w:rFonts w:ascii="Verdana" w:hAnsi="Verdana"/>
      <w:color w:val="FFFFFF"/>
      <w:sz w:val="26"/>
      <w:szCs w:val="26"/>
    </w:rPr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705115"/>
    <w:pPr>
      <w:jc w:val="both"/>
    </w:pPr>
    <w:rPr>
      <w:rFonts w:ascii="Verdana" w:hAnsi="Verdana" w:cs="Arial"/>
      <w:sz w:val="26"/>
      <w:szCs w:val="26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9424FF"/>
    <w:pPr>
      <w:jc w:val="center"/>
    </w:pPr>
    <w:rPr>
      <w:rFonts w:ascii="Futura LT" w:hAnsi="Futura LT"/>
      <w:b w:val="0"/>
      <w:color w:val="0F709A"/>
      <w:sz w:val="56"/>
      <w:szCs w:val="56"/>
    </w:rPr>
  </w:style>
  <w:style w:type="paragraph" w:customStyle="1" w:styleId="Mysubhead">
    <w:name w:val="My subhead"/>
    <w:basedOn w:val="MyHeadtitle"/>
    <w:rsid w:val="003E514C"/>
    <w:pPr>
      <w:jc w:val="left"/>
    </w:pPr>
  </w:style>
  <w:style w:type="character" w:styleId="PageNumber">
    <w:name w:val="page number"/>
    <w:basedOn w:val="DefaultParagraphFont"/>
    <w:rsid w:val="00F0441F"/>
  </w:style>
  <w:style w:type="paragraph" w:customStyle="1" w:styleId="Style1">
    <w:name w:val="Style1"/>
    <w:basedOn w:val="MyHeadtitle"/>
    <w:rsid w:val="009424FF"/>
    <w:pPr>
      <w:jc w:val="left"/>
    </w:pPr>
    <w:rPr>
      <w:rFonts w:cs="Times New Roman"/>
      <w:sz w:val="160"/>
      <w:szCs w:val="1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DB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 Proposal</Template>
  <TotalTime>44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>I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HP</dc:creator>
  <cp:lastModifiedBy>HP</cp:lastModifiedBy>
  <cp:revision>10</cp:revision>
  <cp:lastPrinted>2022-10-21T09:55:00Z</cp:lastPrinted>
  <dcterms:created xsi:type="dcterms:W3CDTF">2022-10-20T16:16:00Z</dcterms:created>
  <dcterms:modified xsi:type="dcterms:W3CDTF">2022-10-21T09:55:00Z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dd9a2d53-8940-4af6-9d72-3bff9c7005d7</vt:lpwstr>
  </property>
</Properties>
</file>